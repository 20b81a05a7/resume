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F65" w14:textId="77777777" w:rsidR="002906E6" w:rsidRDefault="002906E6"/>
    <w:p w14:paraId="40C2CC23" w14:textId="77777777" w:rsidR="002906E6" w:rsidRDefault="002906E6"/>
    <w:p w14:paraId="7D32047F" w14:textId="77777777" w:rsidR="002906E6" w:rsidRDefault="002906E6"/>
    <w:p w14:paraId="6C2BA717" w14:textId="77777777" w:rsidR="002906E6" w:rsidRDefault="002906E6"/>
    <w:p w14:paraId="2256C2AD" w14:textId="77777777" w:rsidR="002906E6" w:rsidRDefault="002906E6"/>
    <w:p w14:paraId="778CB90D" w14:textId="77777777" w:rsidR="002906E6" w:rsidRDefault="002906E6"/>
    <w:p w14:paraId="78D825CA" w14:textId="77777777" w:rsidR="002906E6" w:rsidRDefault="002906E6"/>
    <w:p w14:paraId="742580FF" w14:textId="77777777" w:rsidR="002906E6" w:rsidRDefault="002906E6"/>
    <w:p w14:paraId="782D42E1" w14:textId="77777777" w:rsidR="002906E6" w:rsidRDefault="002906E6"/>
    <w:p w14:paraId="6E84D1A3" w14:textId="77777777" w:rsidR="002906E6" w:rsidRDefault="002906E6"/>
    <w:p w14:paraId="463CB1DD" w14:textId="77777777" w:rsidR="002906E6" w:rsidRDefault="002906E6"/>
    <w:p w14:paraId="5189A70E" w14:textId="77777777" w:rsidR="002906E6" w:rsidRDefault="002906E6"/>
    <w:p w14:paraId="65C12094" w14:textId="77777777" w:rsidR="002906E6" w:rsidRDefault="002906E6"/>
    <w:p w14:paraId="05FE1665" w14:textId="77777777" w:rsidR="002906E6" w:rsidRDefault="002906E6"/>
    <w:p w14:paraId="4A388CB9" w14:textId="77777777" w:rsidR="002906E6" w:rsidRDefault="002906E6"/>
    <w:p w14:paraId="7B3FCFEC" w14:textId="77777777" w:rsidR="002906E6" w:rsidRDefault="002906E6"/>
    <w:p w14:paraId="7891BA8E" w14:textId="77777777" w:rsidR="002906E6" w:rsidRDefault="002906E6"/>
    <w:p w14:paraId="1478859D" w14:textId="77777777" w:rsidR="002906E6" w:rsidRDefault="002906E6"/>
    <w:p w14:paraId="1EFC1AAC" w14:textId="77777777" w:rsidR="002906E6" w:rsidRDefault="002906E6"/>
    <w:p w14:paraId="071BCFDA" w14:textId="77777777" w:rsidR="002906E6" w:rsidRDefault="002906E6"/>
    <w:p w14:paraId="4712A491" w14:textId="77777777" w:rsidR="002906E6" w:rsidRDefault="002906E6"/>
    <w:p w14:paraId="04E66710" w14:textId="77777777" w:rsidR="002906E6" w:rsidRDefault="002906E6"/>
    <w:p w14:paraId="765BFDA9" w14:textId="77777777" w:rsidR="002906E6" w:rsidRDefault="002906E6"/>
    <w:p w14:paraId="40736D36" w14:textId="77777777" w:rsidR="002906E6" w:rsidRDefault="002906E6"/>
    <w:p w14:paraId="3468475B" w14:textId="77777777" w:rsidR="002906E6" w:rsidRDefault="002906E6"/>
    <w:p w14:paraId="7BBDC887" w14:textId="77777777" w:rsidR="002906E6" w:rsidRDefault="002906E6"/>
    <w:p w14:paraId="60BD2342" w14:textId="77777777" w:rsidR="002906E6" w:rsidRDefault="002906E6"/>
    <w:p w14:paraId="071664A0" w14:textId="77777777" w:rsidR="002906E6" w:rsidRDefault="002906E6"/>
    <w:p w14:paraId="20870059" w14:textId="77777777" w:rsidR="002906E6" w:rsidRDefault="002906E6"/>
    <w:p w14:paraId="08F5A4D9" w14:textId="77777777" w:rsidR="002906E6" w:rsidRDefault="002906E6"/>
    <w:p w14:paraId="6E0198CD" w14:textId="77777777" w:rsidR="002906E6" w:rsidRDefault="002906E6"/>
    <w:p w14:paraId="6B97712E" w14:textId="77777777" w:rsidR="002906E6" w:rsidRDefault="002906E6"/>
    <w:p w14:paraId="78AB3CF6" w14:textId="77777777" w:rsidR="002906E6" w:rsidRDefault="002906E6"/>
    <w:p w14:paraId="4FE34256" w14:textId="77777777" w:rsidR="002906E6" w:rsidRDefault="002906E6"/>
    <w:p w14:paraId="04EE0ED0" w14:textId="77777777" w:rsidR="002906E6" w:rsidRDefault="002906E6"/>
    <w:p w14:paraId="0ED8AC7D" w14:textId="77777777" w:rsidR="002906E6" w:rsidRDefault="002906E6"/>
    <w:p w14:paraId="13EBEDEC" w14:textId="77777777" w:rsidR="002906E6" w:rsidRDefault="002906E6"/>
    <w:p w14:paraId="4629EA0D" w14:textId="77777777" w:rsidR="002906E6" w:rsidRDefault="002906E6"/>
    <w:p w14:paraId="42A5C2C4" w14:textId="77777777" w:rsidR="002906E6" w:rsidRDefault="002906E6"/>
    <w:p w14:paraId="3076DBF4" w14:textId="77777777" w:rsidR="002906E6" w:rsidRDefault="002906E6"/>
    <w:p w14:paraId="0248C6F3" w14:textId="77777777" w:rsidR="002906E6" w:rsidRDefault="002906E6"/>
    <w:p w14:paraId="0350976F" w14:textId="77777777" w:rsidR="002906E6" w:rsidRDefault="002906E6"/>
    <w:p w14:paraId="3C2B80D5" w14:textId="77777777" w:rsidR="002906E6" w:rsidRDefault="002906E6"/>
    <w:p w14:paraId="1403F79C" w14:textId="77777777" w:rsidR="002906E6" w:rsidRDefault="002906E6"/>
    <w:p w14:paraId="6F325123" w14:textId="77777777" w:rsidR="002906E6" w:rsidRDefault="002906E6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8DE4D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10C182B" w14:textId="75AA3E9F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FA9A03B" w14:textId="77777777" w:rsidR="001B2ABD" w:rsidRDefault="001B2ABD" w:rsidP="000C45FF">
            <w:pPr>
              <w:tabs>
                <w:tab w:val="left" w:pos="990"/>
              </w:tabs>
            </w:pPr>
          </w:p>
          <w:p w14:paraId="0A0752C1" w14:textId="77777777" w:rsidR="002906E6" w:rsidRDefault="002906E6" w:rsidP="000C45FF">
            <w:pPr>
              <w:tabs>
                <w:tab w:val="left" w:pos="990"/>
              </w:tabs>
            </w:pPr>
          </w:p>
          <w:p w14:paraId="1BEC1A1E" w14:textId="77777777" w:rsidR="002906E6" w:rsidRDefault="002906E6" w:rsidP="000C45FF">
            <w:pPr>
              <w:tabs>
                <w:tab w:val="left" w:pos="990"/>
              </w:tabs>
            </w:pPr>
          </w:p>
          <w:p w14:paraId="2021FF7F" w14:textId="77777777" w:rsidR="002906E6" w:rsidRDefault="002906E6" w:rsidP="000C45FF">
            <w:pPr>
              <w:tabs>
                <w:tab w:val="left" w:pos="990"/>
              </w:tabs>
            </w:pPr>
          </w:p>
          <w:p w14:paraId="43135FAB" w14:textId="77777777" w:rsidR="002906E6" w:rsidRDefault="002906E6" w:rsidP="000C45FF">
            <w:pPr>
              <w:tabs>
                <w:tab w:val="left" w:pos="990"/>
              </w:tabs>
            </w:pPr>
          </w:p>
          <w:p w14:paraId="07AAED56" w14:textId="77777777" w:rsidR="002906E6" w:rsidRDefault="002906E6" w:rsidP="000C45FF">
            <w:pPr>
              <w:tabs>
                <w:tab w:val="left" w:pos="990"/>
              </w:tabs>
            </w:pPr>
          </w:p>
          <w:p w14:paraId="469A91E6" w14:textId="77777777" w:rsidR="002906E6" w:rsidRDefault="002906E6" w:rsidP="000C45FF">
            <w:pPr>
              <w:tabs>
                <w:tab w:val="left" w:pos="990"/>
              </w:tabs>
            </w:pPr>
          </w:p>
          <w:p w14:paraId="4807E1BE" w14:textId="435FA06F" w:rsidR="002906E6" w:rsidRDefault="002906E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9F14B30" w14:textId="7B803D34" w:rsidR="001B2ABD" w:rsidRPr="00F15A1F" w:rsidRDefault="001B2ABD" w:rsidP="00F15A1F">
            <w:pPr>
              <w:pStyle w:val="Heading3"/>
              <w:rPr>
                <w:sz w:val="40"/>
                <w:szCs w:val="40"/>
              </w:rPr>
            </w:pPr>
          </w:p>
        </w:tc>
      </w:tr>
      <w:tr w:rsidR="001B2ABD" w14:paraId="609F2E2E" w14:textId="77777777" w:rsidTr="00006700">
        <w:trPr>
          <w:trHeight w:val="14101"/>
        </w:trPr>
        <w:tc>
          <w:tcPr>
            <w:tcW w:w="3600" w:type="dxa"/>
          </w:tcPr>
          <w:p w14:paraId="235E5142" w14:textId="0B8E343B" w:rsidR="001B2ABD" w:rsidRDefault="001B2ABD" w:rsidP="00036450">
            <w:pPr>
              <w:pStyle w:val="Heading3"/>
            </w:pPr>
          </w:p>
          <w:sdt>
            <w:sdtPr>
              <w:id w:val="-1711873194"/>
              <w:placeholder>
                <w:docPart w:val="708CC989CBB441D69DE8B33D5B6F52B9"/>
              </w:placeholder>
              <w:temporary/>
              <w:showingPlcHdr/>
              <w15:appearance w15:val="hidden"/>
            </w:sdtPr>
            <w:sdtContent>
              <w:p w14:paraId="2F059BEC" w14:textId="08D487D2" w:rsidR="002906E6" w:rsidRPr="00006700" w:rsidRDefault="002906E6" w:rsidP="00006700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6E806012" w14:textId="77777777" w:rsidR="00006700" w:rsidRPr="00EE0A4F" w:rsidRDefault="00006700" w:rsidP="00EE0A4F"/>
          <w:p w14:paraId="784032C1" w14:textId="17A47F23" w:rsidR="00EE0A4F" w:rsidRPr="00EE0A4F" w:rsidRDefault="00EE0A4F" w:rsidP="00C478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E0A4F">
              <w:rPr>
                <w:rFonts w:ascii="Arial" w:hAnsi="Arial" w:cs="Arial"/>
                <w:b/>
                <w:bCs/>
                <w:sz w:val="20"/>
                <w:szCs w:val="20"/>
              </w:rPr>
              <w:t>ADDRESS:</w:t>
            </w:r>
          </w:p>
          <w:p w14:paraId="4B6EA2D2" w14:textId="24C5A8A6" w:rsidR="002906E6" w:rsidRDefault="007767B1" w:rsidP="00C478E5">
            <w:pPr>
              <w:rPr>
                <w:sz w:val="20"/>
                <w:szCs w:val="20"/>
              </w:rPr>
            </w:pPr>
            <w:r w:rsidRPr="00A0121A">
              <w:rPr>
                <w:sz w:val="20"/>
                <w:szCs w:val="20"/>
              </w:rPr>
              <w:t>3-4-691/1,</w:t>
            </w:r>
          </w:p>
          <w:p w14:paraId="3E9F9A17" w14:textId="2993DCA9" w:rsidR="002906E6" w:rsidRDefault="007767B1" w:rsidP="00C478E5">
            <w:pPr>
              <w:rPr>
                <w:sz w:val="20"/>
                <w:szCs w:val="20"/>
              </w:rPr>
            </w:pPr>
            <w:r w:rsidRPr="00A0121A">
              <w:rPr>
                <w:sz w:val="20"/>
                <w:szCs w:val="20"/>
              </w:rPr>
              <w:t>O</w:t>
            </w:r>
            <w:r w:rsidR="002906E6">
              <w:rPr>
                <w:sz w:val="20"/>
                <w:szCs w:val="20"/>
              </w:rPr>
              <w:t>M</w:t>
            </w:r>
            <w:r w:rsidRPr="00A0121A">
              <w:rPr>
                <w:sz w:val="20"/>
                <w:szCs w:val="20"/>
              </w:rPr>
              <w:t xml:space="preserve"> </w:t>
            </w:r>
            <w:r w:rsidR="002906E6">
              <w:rPr>
                <w:sz w:val="20"/>
                <w:szCs w:val="20"/>
              </w:rPr>
              <w:t xml:space="preserve">SAI COLONY, </w:t>
            </w:r>
            <w:r w:rsidR="00A0121A" w:rsidRPr="00A0121A">
              <w:rPr>
                <w:sz w:val="20"/>
                <w:szCs w:val="20"/>
              </w:rPr>
              <w:t>N</w:t>
            </w:r>
            <w:r w:rsidR="002906E6">
              <w:rPr>
                <w:sz w:val="20"/>
                <w:szCs w:val="20"/>
              </w:rPr>
              <w:t>EW RAIPURA,</w:t>
            </w:r>
            <w:r w:rsidR="00A0121A" w:rsidRPr="00A0121A">
              <w:rPr>
                <w:sz w:val="20"/>
                <w:szCs w:val="20"/>
              </w:rPr>
              <w:t xml:space="preserve"> </w:t>
            </w:r>
            <w:r w:rsidRPr="00A0121A">
              <w:rPr>
                <w:sz w:val="20"/>
                <w:szCs w:val="20"/>
              </w:rPr>
              <w:t>H</w:t>
            </w:r>
            <w:r w:rsidR="002906E6">
              <w:rPr>
                <w:sz w:val="20"/>
                <w:szCs w:val="20"/>
              </w:rPr>
              <w:t>ANAMKONDA,</w:t>
            </w:r>
          </w:p>
          <w:p w14:paraId="74A90097" w14:textId="24DAB179" w:rsidR="00036450" w:rsidRDefault="00A0121A" w:rsidP="00EE0A4F">
            <w:pPr>
              <w:rPr>
                <w:sz w:val="20"/>
                <w:szCs w:val="20"/>
              </w:rPr>
            </w:pPr>
            <w:r w:rsidRPr="00A0121A">
              <w:rPr>
                <w:sz w:val="20"/>
                <w:szCs w:val="20"/>
              </w:rPr>
              <w:t>W</w:t>
            </w:r>
            <w:r w:rsidR="002906E6">
              <w:rPr>
                <w:sz w:val="20"/>
                <w:szCs w:val="20"/>
              </w:rPr>
              <w:t>ARANGAL.</w:t>
            </w:r>
          </w:p>
          <w:p w14:paraId="7C7BEC0E" w14:textId="77777777" w:rsidR="00EE0A4F" w:rsidRPr="00EE0A4F" w:rsidRDefault="00EE0A4F" w:rsidP="00EE0A4F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111563247"/>
              <w:placeholder>
                <w:docPart w:val="4F0C09B9590B447BB848931A6DB21E12"/>
              </w:placeholder>
              <w:temporary/>
              <w:showingPlcHdr/>
              <w15:appearance w15:val="hidden"/>
            </w:sdtPr>
            <w:sdtContent>
              <w:p w14:paraId="12889A8B" w14:textId="77777777" w:rsidR="004D3011" w:rsidRPr="00A0121A" w:rsidRDefault="004D3011" w:rsidP="004D3011">
                <w:pPr>
                  <w:rPr>
                    <w:sz w:val="20"/>
                    <w:szCs w:val="20"/>
                  </w:rPr>
                </w:pPr>
                <w:r w:rsidRPr="00EE0A4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PHONE:</w:t>
                </w:r>
              </w:p>
            </w:sdtContent>
          </w:sdt>
          <w:p w14:paraId="1D9D7960" w14:textId="224BF9A5" w:rsidR="004D3011" w:rsidRPr="00A0121A" w:rsidRDefault="00E05D5C" w:rsidP="004D3011">
            <w:pPr>
              <w:rPr>
                <w:sz w:val="20"/>
                <w:szCs w:val="20"/>
              </w:rPr>
            </w:pPr>
            <w:r w:rsidRPr="00A0121A">
              <w:rPr>
                <w:sz w:val="20"/>
                <w:szCs w:val="20"/>
              </w:rPr>
              <w:t>9381291169</w:t>
            </w:r>
          </w:p>
          <w:p w14:paraId="17622794" w14:textId="77777777" w:rsidR="005D1529" w:rsidRPr="00A0121A" w:rsidRDefault="005D1529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A56D356668C948D6BCC03CAE64C2D2C9"/>
              </w:placeholder>
              <w:temporary/>
              <w:showingPlcHdr/>
              <w15:appearance w15:val="hidden"/>
            </w:sdtPr>
            <w:sdtContent>
              <w:p w14:paraId="4AC4A546" w14:textId="77777777" w:rsidR="004D3011" w:rsidRPr="00A0121A" w:rsidRDefault="004D3011" w:rsidP="004D3011">
                <w:pPr>
                  <w:rPr>
                    <w:sz w:val="20"/>
                    <w:szCs w:val="20"/>
                  </w:rPr>
                </w:pPr>
                <w:r w:rsidRPr="00EE0A4F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EMAIL:</w:t>
                </w:r>
              </w:p>
            </w:sdtContent>
          </w:sdt>
          <w:p w14:paraId="5A076689" w14:textId="3A9095ED" w:rsidR="00EE0A4F" w:rsidRPr="00E51EA0" w:rsidRDefault="00E05D5C" w:rsidP="004D3011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A0121A">
              <w:rPr>
                <w:sz w:val="20"/>
                <w:szCs w:val="20"/>
              </w:rPr>
              <w:t>Sreenidhipaka@gmail.com</w:t>
            </w:r>
          </w:p>
          <w:p w14:paraId="0C9B7A01" w14:textId="57D482D5" w:rsidR="00EE0A4F" w:rsidRPr="00E51EA0" w:rsidRDefault="00EE0A4F" w:rsidP="00E51EA0">
            <w:pPr>
              <w:pStyle w:val="Heading2"/>
              <w:rPr>
                <w:rStyle w:val="Hyperlink"/>
                <w:color w:val="auto"/>
                <w:u w:val="none"/>
              </w:rPr>
            </w:pPr>
            <w:r w:rsidRPr="00737501">
              <w:t>Languages:</w:t>
            </w:r>
          </w:p>
          <w:p w14:paraId="65F197F3" w14:textId="715C669A" w:rsidR="00BC095B" w:rsidRPr="00737501" w:rsidRDefault="00BC095B" w:rsidP="00737501">
            <w:pPr>
              <w:pStyle w:val="NoSpacing"/>
              <w:rPr>
                <w:rStyle w:val="Hyperlink"/>
                <w:sz w:val="22"/>
                <w:u w:val="none"/>
              </w:rPr>
            </w:pPr>
            <w:r w:rsidRPr="00737501">
              <w:rPr>
                <w:rStyle w:val="Hyperlink"/>
                <w:sz w:val="22"/>
                <w:u w:val="none"/>
              </w:rPr>
              <w:t>English</w:t>
            </w:r>
          </w:p>
          <w:p w14:paraId="35547A00" w14:textId="52D046F8" w:rsidR="00EE0A4F" w:rsidRPr="00E51EA0" w:rsidRDefault="00BC095B" w:rsidP="00E51EA0">
            <w:pPr>
              <w:pStyle w:val="NoSpacing"/>
              <w:rPr>
                <w:rStyle w:val="Hyperlink"/>
                <w:sz w:val="22"/>
                <w:u w:val="none"/>
              </w:rPr>
            </w:pPr>
            <w:r w:rsidRPr="00737501">
              <w:rPr>
                <w:rStyle w:val="Hyperlink"/>
                <w:sz w:val="22"/>
                <w:u w:val="none"/>
              </w:rPr>
              <w:t>Telugu</w:t>
            </w:r>
          </w:p>
          <w:p w14:paraId="74FDF3EE" w14:textId="1B3F7C80" w:rsidR="00EE0A4F" w:rsidRPr="00EE0A4F" w:rsidRDefault="00E51EA0" w:rsidP="00E51EA0">
            <w:pPr>
              <w:pStyle w:val="Heading2"/>
            </w:pPr>
            <w:r>
              <w:t>INTERESTS</w:t>
            </w:r>
          </w:p>
          <w:p w14:paraId="38A863A4" w14:textId="572BDD18" w:rsidR="004D3011" w:rsidRPr="00A0121A" w:rsidRDefault="00BC095B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Passionate about </w:t>
            </w:r>
            <w:r w:rsidR="00632F4B" w:rsidRPr="00A0121A">
              <w:rPr>
                <w:sz w:val="20"/>
                <w:szCs w:val="20"/>
              </w:rPr>
              <w:t xml:space="preserve">Classical </w:t>
            </w:r>
            <w:r w:rsidR="00737501" w:rsidRPr="00A0121A">
              <w:rPr>
                <w:sz w:val="20"/>
                <w:szCs w:val="20"/>
              </w:rPr>
              <w:t>dance</w:t>
            </w:r>
            <w:r w:rsidR="00737501">
              <w:rPr>
                <w:sz w:val="20"/>
                <w:szCs w:val="20"/>
              </w:rPr>
              <w:t xml:space="preserve"> (</w:t>
            </w:r>
            <w:r w:rsidR="00235B86">
              <w:rPr>
                <w:sz w:val="20"/>
                <w:szCs w:val="20"/>
              </w:rPr>
              <w:t>Kuchipudi)</w:t>
            </w:r>
          </w:p>
          <w:p w14:paraId="3792AD15" w14:textId="77777777" w:rsidR="00BC095B" w:rsidRDefault="00BC095B" w:rsidP="004D3011">
            <w:pPr>
              <w:rPr>
                <w:sz w:val="20"/>
                <w:szCs w:val="20"/>
              </w:rPr>
            </w:pPr>
          </w:p>
          <w:p w14:paraId="2E3EE4EB" w14:textId="35C0914B" w:rsidR="004D3011" w:rsidRPr="00A0121A" w:rsidRDefault="00BC095B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Playing </w:t>
            </w:r>
            <w:r w:rsidR="00456AD6" w:rsidRPr="00A0121A">
              <w:rPr>
                <w:sz w:val="20"/>
                <w:szCs w:val="20"/>
              </w:rPr>
              <w:t>Badminton</w:t>
            </w:r>
          </w:p>
          <w:p w14:paraId="6D65F282" w14:textId="77777777" w:rsidR="00006700" w:rsidRDefault="00006700" w:rsidP="00006700">
            <w:pPr>
              <w:pStyle w:val="Heading2"/>
            </w:pPr>
            <w:r>
              <w:t>SOFT SKILLS</w:t>
            </w:r>
          </w:p>
          <w:p w14:paraId="7B154954" w14:textId="77777777" w:rsidR="00006700" w:rsidRDefault="00006700" w:rsidP="00006700">
            <w:pPr>
              <w:rPr>
                <w:sz w:val="20"/>
                <w:szCs w:val="20"/>
              </w:rPr>
            </w:pPr>
            <w:r w:rsidRPr="00BC095B">
              <w:rPr>
                <w:sz w:val="20"/>
                <w:szCs w:val="20"/>
              </w:rPr>
              <w:t>Problem solving</w:t>
            </w:r>
          </w:p>
          <w:p w14:paraId="7AAB0F20" w14:textId="77777777" w:rsidR="00006700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management</w:t>
            </w:r>
          </w:p>
          <w:p w14:paraId="0F704952" w14:textId="77777777" w:rsidR="00006700" w:rsidRPr="00BC095B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61B98AA8" w14:textId="77777777" w:rsidR="00006700" w:rsidRDefault="00006700" w:rsidP="00006700">
            <w:pPr>
              <w:pStyle w:val="Heading2"/>
            </w:pPr>
            <w:r>
              <w:t xml:space="preserve">TECHNICAL </w:t>
            </w:r>
            <w:sdt>
              <w:sdtPr>
                <w:id w:val="2127971921"/>
                <w:placeholder>
                  <w:docPart w:val="A27DEFF1374646F2895AB6AA02EA2368"/>
                </w:placeholder>
                <w:temporary/>
                <w:showingPlcHdr/>
                <w15:appearance w15:val="hidden"/>
              </w:sdtPr>
              <w:sdtContent>
                <w:r w:rsidRPr="0002666C">
                  <w:rPr>
                    <w:rStyle w:val="Heading2Char"/>
                    <w:b/>
                    <w:bCs/>
                    <w:caps/>
                    <w:sz w:val="24"/>
                    <w:szCs w:val="24"/>
                  </w:rPr>
                  <w:t>SKILLS</w:t>
                </w:r>
              </w:sdtContent>
            </w:sdt>
          </w:p>
          <w:p w14:paraId="26092DE4" w14:textId="77777777" w:rsidR="00006700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13DD8EC3" w14:textId="35BA8401" w:rsidR="001A267B" w:rsidRDefault="001A267B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  <w:p w14:paraId="3D0F3D8B" w14:textId="4F66DC30" w:rsidR="00006700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D655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SCRIPT</w:t>
            </w:r>
          </w:p>
          <w:p w14:paraId="00C5792F" w14:textId="0BE01A07" w:rsidR="001A267B" w:rsidRDefault="001A267B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  <w:p w14:paraId="0CB8C37C" w14:textId="77777777" w:rsidR="00006700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FRONTEND-HTML, CSS</w:t>
            </w:r>
          </w:p>
          <w:p w14:paraId="556B1F7D" w14:textId="77777777" w:rsidR="004D3011" w:rsidRDefault="0000670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(Beginner)</w:t>
            </w:r>
          </w:p>
          <w:p w14:paraId="09A3E152" w14:textId="77777777" w:rsidR="001A267B" w:rsidRDefault="001A267B" w:rsidP="001A267B">
            <w:pPr>
              <w:pStyle w:val="Heading2"/>
            </w:pPr>
            <w:r>
              <w:t>ADDITIONAL COURSES:</w:t>
            </w:r>
          </w:p>
          <w:p w14:paraId="36B1B760" w14:textId="77777777" w:rsidR="001A267B" w:rsidRDefault="001A267B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754910">
              <w:rPr>
                <w:sz w:val="20"/>
                <w:szCs w:val="20"/>
              </w:rPr>
              <w:t>inor degree in AI&amp;ML</w:t>
            </w:r>
          </w:p>
          <w:p w14:paraId="7EA3F2E2" w14:textId="77777777" w:rsidR="00754910" w:rsidRDefault="00754910" w:rsidP="00006700">
            <w:pPr>
              <w:rPr>
                <w:sz w:val="20"/>
                <w:szCs w:val="20"/>
              </w:rPr>
            </w:pPr>
          </w:p>
          <w:p w14:paraId="7F19314B" w14:textId="77777777" w:rsidR="00754910" w:rsidRDefault="0075491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Fundamentals of Human Food and Nutrition</w:t>
            </w:r>
          </w:p>
          <w:p w14:paraId="763F8C76" w14:textId="77777777" w:rsidR="00754910" w:rsidRDefault="00754910" w:rsidP="00006700">
            <w:pPr>
              <w:rPr>
                <w:sz w:val="20"/>
                <w:szCs w:val="20"/>
              </w:rPr>
            </w:pPr>
          </w:p>
          <w:p w14:paraId="1B09EBF7" w14:textId="77777777" w:rsidR="00754910" w:rsidRDefault="0075491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Data Analytics and Platforms</w:t>
            </w:r>
          </w:p>
          <w:p w14:paraId="409C5528" w14:textId="77777777" w:rsidR="00754910" w:rsidRDefault="00754910" w:rsidP="00006700">
            <w:pPr>
              <w:rPr>
                <w:sz w:val="20"/>
                <w:szCs w:val="20"/>
              </w:rPr>
            </w:pPr>
          </w:p>
          <w:p w14:paraId="3DE0D4CD" w14:textId="6B0F70F4" w:rsidR="00754910" w:rsidRPr="001A267B" w:rsidRDefault="00754910" w:rsidP="000067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 Systems</w:t>
            </w:r>
          </w:p>
        </w:tc>
        <w:tc>
          <w:tcPr>
            <w:tcW w:w="720" w:type="dxa"/>
          </w:tcPr>
          <w:p w14:paraId="3F2ABBA6" w14:textId="77777777" w:rsidR="001B2ABD" w:rsidRDefault="001B2ABD" w:rsidP="000C45FF">
            <w:pPr>
              <w:tabs>
                <w:tab w:val="left" w:pos="990"/>
              </w:tabs>
            </w:pPr>
          </w:p>
          <w:p w14:paraId="3CA82EF9" w14:textId="77777777" w:rsidR="002906E6" w:rsidRDefault="002906E6" w:rsidP="000C45FF">
            <w:pPr>
              <w:tabs>
                <w:tab w:val="left" w:pos="990"/>
              </w:tabs>
            </w:pPr>
          </w:p>
          <w:p w14:paraId="5187DAFE" w14:textId="77777777" w:rsidR="002906E6" w:rsidRDefault="002906E6" w:rsidP="000C45FF">
            <w:pPr>
              <w:tabs>
                <w:tab w:val="left" w:pos="990"/>
              </w:tabs>
            </w:pPr>
          </w:p>
          <w:p w14:paraId="00CB9781" w14:textId="77777777" w:rsidR="002906E6" w:rsidRDefault="002906E6" w:rsidP="000C45FF">
            <w:pPr>
              <w:tabs>
                <w:tab w:val="left" w:pos="990"/>
              </w:tabs>
            </w:pPr>
          </w:p>
          <w:p w14:paraId="0B13CF56" w14:textId="77777777" w:rsidR="002906E6" w:rsidRDefault="002906E6" w:rsidP="000C45FF">
            <w:pPr>
              <w:tabs>
                <w:tab w:val="left" w:pos="990"/>
              </w:tabs>
            </w:pPr>
          </w:p>
          <w:p w14:paraId="590CC28E" w14:textId="77777777" w:rsidR="00754910" w:rsidRDefault="00754910" w:rsidP="000C45FF">
            <w:pPr>
              <w:tabs>
                <w:tab w:val="left" w:pos="990"/>
              </w:tabs>
            </w:pPr>
          </w:p>
          <w:p w14:paraId="1DDDBCCB" w14:textId="77777777" w:rsidR="00754910" w:rsidRDefault="00754910" w:rsidP="000C45FF">
            <w:pPr>
              <w:tabs>
                <w:tab w:val="left" w:pos="990"/>
              </w:tabs>
            </w:pPr>
          </w:p>
          <w:p w14:paraId="7550969C" w14:textId="1B1EE3BF" w:rsidR="002906E6" w:rsidRDefault="002906E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76CC00C" w14:textId="63469023" w:rsidR="002906E6" w:rsidRPr="002906E6" w:rsidRDefault="002906E6" w:rsidP="002906E6">
            <w:pPr>
              <w:pStyle w:val="Heading3"/>
              <w:rPr>
                <w:sz w:val="36"/>
                <w:szCs w:val="36"/>
              </w:rPr>
            </w:pPr>
            <w:r w:rsidRPr="002906E6">
              <w:rPr>
                <w:sz w:val="36"/>
                <w:szCs w:val="36"/>
              </w:rPr>
              <w:t>sreenidhi paka</w:t>
            </w:r>
          </w:p>
          <w:p w14:paraId="6C5B2B2F" w14:textId="77777777" w:rsidR="002906E6" w:rsidRDefault="002906E6" w:rsidP="002906E6"/>
          <w:p w14:paraId="4FFE24AC" w14:textId="77777777" w:rsidR="00754910" w:rsidRDefault="00754910" w:rsidP="002906E6"/>
          <w:p w14:paraId="5E7B43D2" w14:textId="129BDF2C" w:rsidR="002906E6" w:rsidRPr="002906E6" w:rsidRDefault="002906E6" w:rsidP="002906E6">
            <w:pPr>
              <w:rPr>
                <w:sz w:val="22"/>
              </w:rPr>
            </w:pPr>
            <w:r w:rsidRPr="002906E6">
              <w:rPr>
                <w:b/>
                <w:bCs/>
                <w:sz w:val="22"/>
              </w:rPr>
              <w:t>Career objective</w:t>
            </w:r>
            <w:r>
              <w:rPr>
                <w:b/>
                <w:bCs/>
                <w:sz w:val="22"/>
              </w:rPr>
              <w:t xml:space="preserve">: </w:t>
            </w:r>
            <w:r>
              <w:rPr>
                <w:sz w:val="22"/>
              </w:rPr>
              <w:t xml:space="preserve">To </w:t>
            </w:r>
            <w:r w:rsidR="00737501">
              <w:rPr>
                <w:sz w:val="22"/>
              </w:rPr>
              <w:t>start a career in a challenging and growth-oriented organization to effectively use skills and excel as a professional to achieve greater heights and recognition in career.</w:t>
            </w:r>
          </w:p>
          <w:sdt>
            <w:sdtPr>
              <w:id w:val="1049110328"/>
              <w:placeholder>
                <w:docPart w:val="0332BB5A78B44DADA1FB04F339D77AC2"/>
              </w:placeholder>
              <w:temporary/>
              <w:showingPlcHdr/>
              <w15:appearance w15:val="hidden"/>
            </w:sdtPr>
            <w:sdtContent>
              <w:p w14:paraId="20DB3C89" w14:textId="2AAABE81" w:rsidR="002906E6" w:rsidRPr="00D65518" w:rsidRDefault="002906E6" w:rsidP="00D65518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1E665F">
                  <w:rPr>
                    <w:sz w:val="28"/>
                    <w:szCs w:val="28"/>
                  </w:rPr>
                  <w:t>EDUCATION</w:t>
                </w:r>
              </w:p>
            </w:sdtContent>
          </w:sdt>
          <w:p w14:paraId="5F7E95E4" w14:textId="69576B32" w:rsidR="004D3011" w:rsidRDefault="003D3722" w:rsidP="0003645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="00182F35">
              <w:rPr>
                <w:b/>
                <w:sz w:val="28"/>
              </w:rPr>
              <w:t>achelor of Technology in computer science and engineering</w:t>
            </w:r>
          </w:p>
          <w:p w14:paraId="4B270720" w14:textId="1CC07548" w:rsidR="003D3722" w:rsidRDefault="003D3722" w:rsidP="00036450"/>
          <w:p w14:paraId="1E6000E2" w14:textId="1BD2E2B9" w:rsidR="003D3722" w:rsidRDefault="009E26EE" w:rsidP="00036450">
            <w:pPr>
              <w:rPr>
                <w:rFonts w:ascii="Arial" w:hAnsi="Arial" w:cs="Arial"/>
                <w:sz w:val="20"/>
                <w:szCs w:val="20"/>
              </w:rPr>
            </w:pPr>
            <w:r w:rsidRPr="009E26EE">
              <w:rPr>
                <w:rFonts w:ascii="Arial" w:hAnsi="Arial" w:cs="Arial"/>
                <w:sz w:val="20"/>
                <w:szCs w:val="20"/>
              </w:rPr>
              <w:t>CVR COLLEGE OF ENGINEERING</w:t>
            </w:r>
          </w:p>
          <w:p w14:paraId="6377C33F" w14:textId="1C11CE9E" w:rsidR="003D3722" w:rsidRPr="00AC326A" w:rsidRDefault="009E26EE" w:rsidP="00036450">
            <w:pPr>
              <w:rPr>
                <w:rFonts w:ascii="Calibri" w:hAnsi="Calibri" w:cs="Calibri"/>
                <w:sz w:val="22"/>
              </w:rPr>
            </w:pPr>
            <w:r w:rsidRPr="00AC326A">
              <w:rPr>
                <w:rFonts w:ascii="Calibri" w:hAnsi="Calibri" w:cs="Calibri"/>
                <w:sz w:val="22"/>
              </w:rPr>
              <w:t>2020-2024</w:t>
            </w:r>
          </w:p>
          <w:p w14:paraId="6C7F6305" w14:textId="62C031F5" w:rsidR="00AC326A" w:rsidRPr="00AC326A" w:rsidRDefault="00035BD5" w:rsidP="00AC326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8.83</w:t>
            </w:r>
            <w:r w:rsidR="00AC326A" w:rsidRPr="00AC326A">
              <w:rPr>
                <w:rFonts w:ascii="Calibri" w:hAnsi="Calibri" w:cs="Calibri"/>
                <w:sz w:val="24"/>
                <w:szCs w:val="24"/>
              </w:rPr>
              <w:t xml:space="preserve"> (CGPA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C326A" w:rsidRPr="00AC326A">
              <w:rPr>
                <w:rFonts w:ascii="Calibri" w:hAnsi="Calibri" w:cs="Calibri"/>
                <w:sz w:val="24"/>
                <w:szCs w:val="24"/>
              </w:rPr>
              <w:t>Till Date)</w:t>
            </w:r>
          </w:p>
          <w:p w14:paraId="72303440" w14:textId="26AE0AE7" w:rsidR="00AC326A" w:rsidRPr="00AC326A" w:rsidRDefault="00AC326A" w:rsidP="000364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2DF7DE" w14:textId="23D1DF15" w:rsidR="003D3722" w:rsidRDefault="003D3722" w:rsidP="00036450">
            <w:pPr>
              <w:rPr>
                <w:b/>
                <w:bCs/>
                <w:sz w:val="28"/>
                <w:szCs w:val="28"/>
              </w:rPr>
            </w:pPr>
            <w:r w:rsidRPr="003D3722">
              <w:rPr>
                <w:b/>
                <w:bCs/>
                <w:sz w:val="28"/>
                <w:szCs w:val="28"/>
              </w:rPr>
              <w:t>Intermediate (MPC)</w:t>
            </w:r>
          </w:p>
          <w:p w14:paraId="41651A02" w14:textId="371C667D" w:rsidR="00AC326A" w:rsidRPr="00F15A1F" w:rsidRDefault="00E6343A" w:rsidP="00AC326A">
            <w:pPr>
              <w:rPr>
                <w:rFonts w:ascii="Calibri" w:hAnsi="Calibri" w:cs="Calibri"/>
                <w:sz w:val="24"/>
                <w:szCs w:val="24"/>
              </w:rPr>
            </w:pPr>
            <w:r w:rsidRPr="00F15A1F">
              <w:rPr>
                <w:rFonts w:ascii="Calibri" w:hAnsi="Calibri" w:cs="Calibri"/>
                <w:sz w:val="24"/>
                <w:szCs w:val="24"/>
              </w:rPr>
              <w:t>S</w:t>
            </w:r>
            <w:r w:rsidR="00F15A1F">
              <w:rPr>
                <w:rFonts w:ascii="Calibri" w:hAnsi="Calibri" w:cs="Calibri"/>
                <w:sz w:val="24"/>
                <w:szCs w:val="24"/>
              </w:rPr>
              <w:t>ri Chaitanya</w:t>
            </w:r>
            <w:r w:rsidR="00182F35">
              <w:rPr>
                <w:rFonts w:ascii="Calibri" w:hAnsi="Calibri" w:cs="Calibri"/>
                <w:sz w:val="24"/>
                <w:szCs w:val="24"/>
              </w:rPr>
              <w:t xml:space="preserve"> Junior College</w:t>
            </w:r>
            <w:r w:rsidR="00F15A1F" w:rsidRPr="00F15A1F">
              <w:rPr>
                <w:rFonts w:ascii="Calibri" w:hAnsi="Calibri" w:cs="Calibri"/>
                <w:sz w:val="24"/>
                <w:szCs w:val="24"/>
              </w:rPr>
              <w:t>,</w:t>
            </w:r>
            <w:r w:rsidR="00AC326A" w:rsidRPr="00F15A1F">
              <w:rPr>
                <w:rFonts w:ascii="Calibri" w:hAnsi="Calibri" w:cs="Calibri"/>
                <w:sz w:val="24"/>
                <w:szCs w:val="24"/>
              </w:rPr>
              <w:t xml:space="preserve"> Hyderabad.</w:t>
            </w:r>
          </w:p>
          <w:p w14:paraId="5EA3927F" w14:textId="77777777" w:rsidR="00AC326A" w:rsidRPr="00F15A1F" w:rsidRDefault="00AC326A" w:rsidP="00AC326A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F15A1F">
              <w:rPr>
                <w:rFonts w:ascii="Calibri" w:hAnsi="Calibri" w:cs="Calibri"/>
                <w:sz w:val="24"/>
                <w:szCs w:val="24"/>
              </w:rPr>
              <w:t>2018-2020</w:t>
            </w:r>
          </w:p>
          <w:p w14:paraId="4F03197C" w14:textId="0BED93F4" w:rsidR="003D3722" w:rsidRPr="00F15A1F" w:rsidRDefault="00DC16FF" w:rsidP="00036450">
            <w:pPr>
              <w:rPr>
                <w:rFonts w:ascii="Calibri" w:hAnsi="Calibri" w:cs="Calibri"/>
                <w:sz w:val="24"/>
                <w:szCs w:val="24"/>
              </w:rPr>
            </w:pPr>
            <w:r w:rsidRPr="00F15A1F">
              <w:rPr>
                <w:rFonts w:ascii="Calibri" w:hAnsi="Calibri" w:cs="Calibri"/>
                <w:sz w:val="24"/>
                <w:szCs w:val="24"/>
              </w:rPr>
              <w:t>95</w:t>
            </w:r>
            <w:r w:rsidR="00AC326A" w:rsidRPr="00F15A1F">
              <w:rPr>
                <w:rFonts w:ascii="Calibri" w:hAnsi="Calibri" w:cs="Calibri"/>
                <w:sz w:val="24"/>
                <w:szCs w:val="24"/>
              </w:rPr>
              <w:t xml:space="preserve"> (Percentage)</w:t>
            </w:r>
          </w:p>
          <w:p w14:paraId="1C389177" w14:textId="413135B5" w:rsidR="003D3722" w:rsidRDefault="003D3722" w:rsidP="00036450">
            <w:pPr>
              <w:rPr>
                <w:b/>
                <w:bCs/>
                <w:sz w:val="22"/>
              </w:rPr>
            </w:pPr>
          </w:p>
          <w:p w14:paraId="0A3B4343" w14:textId="4CD282B2" w:rsidR="003D3722" w:rsidRDefault="003D3722" w:rsidP="003D37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Schooling (SSC)</w:t>
            </w:r>
          </w:p>
          <w:p w14:paraId="1137344E" w14:textId="4D7AE21D" w:rsidR="00DC16FF" w:rsidRPr="00E05D5C" w:rsidRDefault="00DC16FF" w:rsidP="00DC16FF">
            <w:pPr>
              <w:rPr>
                <w:rFonts w:ascii="Calibri" w:hAnsi="Calibri" w:cs="Calibri"/>
                <w:sz w:val="24"/>
                <w:szCs w:val="24"/>
              </w:rPr>
            </w:pPr>
            <w:r w:rsidRPr="00E05D5C">
              <w:rPr>
                <w:rFonts w:ascii="Calibri" w:hAnsi="Calibri" w:cs="Calibri"/>
                <w:sz w:val="24"/>
                <w:szCs w:val="24"/>
              </w:rPr>
              <w:t>Platinum Jubilee High School, Warangal.</w:t>
            </w:r>
          </w:p>
          <w:p w14:paraId="0DDE41BF" w14:textId="77777777" w:rsidR="00DC16FF" w:rsidRPr="00E05D5C" w:rsidRDefault="00DC16FF" w:rsidP="00DC16FF">
            <w:pPr>
              <w:rPr>
                <w:rFonts w:ascii="Calibri" w:hAnsi="Calibri" w:cs="Calibri"/>
                <w:sz w:val="24"/>
                <w:szCs w:val="24"/>
              </w:rPr>
            </w:pPr>
            <w:r w:rsidRPr="00E05D5C">
              <w:rPr>
                <w:rFonts w:ascii="Calibri" w:hAnsi="Calibri" w:cs="Calibri"/>
                <w:sz w:val="24"/>
                <w:szCs w:val="24"/>
              </w:rPr>
              <w:t>2018</w:t>
            </w:r>
          </w:p>
          <w:p w14:paraId="228CF2B6" w14:textId="242C2FB6" w:rsidR="00DC16FF" w:rsidRPr="00E05D5C" w:rsidRDefault="00DC16FF" w:rsidP="00DC16FF">
            <w:pPr>
              <w:rPr>
                <w:rFonts w:ascii="Calibri" w:hAnsi="Calibri" w:cs="Calibri"/>
                <w:sz w:val="24"/>
                <w:szCs w:val="24"/>
              </w:rPr>
            </w:pPr>
            <w:r w:rsidRPr="00E05D5C">
              <w:rPr>
                <w:rFonts w:ascii="Calibri" w:hAnsi="Calibri" w:cs="Calibri"/>
                <w:sz w:val="24"/>
                <w:szCs w:val="24"/>
              </w:rPr>
              <w:t>9.5 (GPA)</w:t>
            </w:r>
          </w:p>
          <w:p w14:paraId="4D71585A" w14:textId="3F7489BC" w:rsidR="00BC095B" w:rsidRPr="00857A94" w:rsidRDefault="00BC095B" w:rsidP="00D65518">
            <w:pPr>
              <w:pStyle w:val="Heading2"/>
              <w:rPr>
                <w:rFonts w:ascii="Calibri" w:hAnsi="Calibri" w:cs="Calibri"/>
                <w:sz w:val="28"/>
                <w:szCs w:val="28"/>
              </w:rPr>
            </w:pPr>
            <w:r w:rsidRPr="00857A94">
              <w:rPr>
                <w:rFonts w:ascii="Calibri" w:hAnsi="Calibri" w:cs="Calibri"/>
                <w:sz w:val="28"/>
                <w:szCs w:val="28"/>
              </w:rPr>
              <w:t>ACHIEVEMENTS AND CERTIFICATION</w:t>
            </w:r>
            <w:r w:rsidR="00EB548B" w:rsidRPr="00857A94">
              <w:rPr>
                <w:sz w:val="28"/>
                <w:szCs w:val="28"/>
              </w:rPr>
              <w:t xml:space="preserve">            </w:t>
            </w:r>
          </w:p>
          <w:p w14:paraId="0294969D" w14:textId="369924FE" w:rsidR="00BC095B" w:rsidRPr="00754910" w:rsidRDefault="00E51EA0" w:rsidP="00036450">
            <w:pPr>
              <w:rPr>
                <w:rFonts w:ascii="Arial" w:hAnsi="Arial" w:cs="Arial"/>
                <w:sz w:val="24"/>
                <w:szCs w:val="24"/>
              </w:rPr>
            </w:pPr>
            <w:r w:rsidRPr="00754910">
              <w:rPr>
                <w:rFonts w:ascii="Arial" w:hAnsi="Arial" w:cs="Arial"/>
                <w:sz w:val="24"/>
                <w:szCs w:val="24"/>
              </w:rPr>
              <w:t>Cybersecurity and Ethical Hacking</w:t>
            </w:r>
            <w:r w:rsidR="00D65518" w:rsidRPr="0075491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142B120" w14:textId="72E365B7" w:rsidR="00D65518" w:rsidRPr="00754910" w:rsidRDefault="00D65518" w:rsidP="00036450">
            <w:pPr>
              <w:rPr>
                <w:rFonts w:ascii="Arial" w:hAnsi="Arial" w:cs="Arial"/>
                <w:sz w:val="24"/>
                <w:szCs w:val="24"/>
              </w:rPr>
            </w:pPr>
            <w:r w:rsidRPr="00754910">
              <w:rPr>
                <w:rFonts w:ascii="Arial" w:hAnsi="Arial" w:cs="Arial"/>
                <w:sz w:val="24"/>
                <w:szCs w:val="24"/>
              </w:rPr>
              <w:t>Machine Learning</w:t>
            </w:r>
          </w:p>
          <w:p w14:paraId="552BCF8F" w14:textId="67906CCC" w:rsidR="00D65518" w:rsidRDefault="00D65518" w:rsidP="000364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(Attended workshops held as a part of Vortex ‘22, National Level Technical Symposium)</w:t>
            </w:r>
          </w:p>
          <w:p w14:paraId="1748D1DB" w14:textId="77777777" w:rsidR="00D65518" w:rsidRPr="00754910" w:rsidRDefault="00D65518" w:rsidP="0003645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99ED228" w14:textId="5595726D" w:rsidR="00B81A5A" w:rsidRDefault="00754910" w:rsidP="00B81A5A">
            <w:pPr>
              <w:pStyle w:val="Heading4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754910">
              <w:rPr>
                <w:rFonts w:ascii="Arial" w:hAnsi="Arial" w:cs="Arial"/>
                <w:b w:val="0"/>
                <w:bCs/>
                <w:sz w:val="24"/>
                <w:szCs w:val="24"/>
              </w:rPr>
              <w:t>Classical Dance (Kuchipudi)</w:t>
            </w:r>
          </w:p>
          <w:p w14:paraId="611239C3" w14:textId="77777777" w:rsidR="00B81A5A" w:rsidRPr="00B81A5A" w:rsidRDefault="00B81A5A" w:rsidP="00B81A5A"/>
          <w:p w14:paraId="17E6326E" w14:textId="75D29CBE" w:rsidR="003D3722" w:rsidRDefault="00B81A5A" w:rsidP="000364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Participated in Nrityanjali as part of Elan &amp; nVision 2022,</w:t>
            </w:r>
          </w:p>
          <w:p w14:paraId="03C1DDF7" w14:textId="4E546A5D" w:rsidR="00B81A5A" w:rsidRDefault="00B81A5A" w:rsidP="000364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The annual cultural-cum-technical fest of IIT Hyderabad.</w:t>
            </w:r>
          </w:p>
          <w:p w14:paraId="6AC70CA6" w14:textId="77777777" w:rsidR="00B81A5A" w:rsidRDefault="00B81A5A" w:rsidP="0003645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5E71020" w14:textId="73C7BB84" w:rsidR="00BC095B" w:rsidRPr="00182F35" w:rsidRDefault="00182F35" w:rsidP="0003645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SECURED GUINNESS WORLD RECORDS CERTIFICATE OF PARTICIPATION (The largest Kuchipudi dance has 6,117 participants held on 25 December 2016)</w:t>
            </w:r>
          </w:p>
          <w:p w14:paraId="3838B0E7" w14:textId="77777777" w:rsidR="00006700" w:rsidRDefault="00857A94" w:rsidP="00857A94">
            <w:pPr>
              <w:pStyle w:val="Heading2"/>
              <w:rPr>
                <w:rFonts w:ascii="Calibri" w:hAnsi="Calibri" w:cs="Calibri"/>
                <w:sz w:val="28"/>
                <w:szCs w:val="28"/>
              </w:rPr>
            </w:pPr>
            <w:r w:rsidRPr="00857A94">
              <w:rPr>
                <w:rFonts w:ascii="Calibri" w:hAnsi="Calibri" w:cs="Calibri"/>
                <w:sz w:val="28"/>
                <w:szCs w:val="28"/>
              </w:rPr>
              <w:t>PROJECTS</w:t>
            </w:r>
          </w:p>
          <w:p w14:paraId="13027715" w14:textId="5ECC616D" w:rsidR="00857A94" w:rsidRPr="00857A94" w:rsidRDefault="00857A94" w:rsidP="00857A94">
            <w:pPr>
              <w:rPr>
                <w:rFonts w:asciiTheme="majorHAnsi" w:hAnsiTheme="majorHAnsi"/>
                <w:sz w:val="22"/>
              </w:rPr>
            </w:pPr>
            <w:r w:rsidRPr="00857A94">
              <w:rPr>
                <w:rFonts w:asciiTheme="majorHAnsi" w:hAnsiTheme="majorHAnsi"/>
                <w:sz w:val="22"/>
              </w:rPr>
              <w:t>Working</w:t>
            </w:r>
            <w:r>
              <w:rPr>
                <w:rFonts w:asciiTheme="majorHAnsi" w:hAnsiTheme="majorHAnsi"/>
                <w:sz w:val="22"/>
              </w:rPr>
              <w:t xml:space="preserve"> on Developing Heart disease detection using Machine Learning Techniques with a team of three for the duration of two months.</w:t>
            </w:r>
          </w:p>
        </w:tc>
      </w:tr>
    </w:tbl>
    <w:p w14:paraId="55BB747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E1B1" w14:textId="77777777" w:rsidR="00C71CCC" w:rsidRDefault="00C71CCC" w:rsidP="000C45FF">
      <w:r>
        <w:separator/>
      </w:r>
    </w:p>
  </w:endnote>
  <w:endnote w:type="continuationSeparator" w:id="0">
    <w:p w14:paraId="4934582D" w14:textId="77777777" w:rsidR="00C71CCC" w:rsidRDefault="00C71C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CB73" w14:textId="77777777" w:rsidR="00C71CCC" w:rsidRDefault="00C71CCC" w:rsidP="000C45FF">
      <w:r>
        <w:separator/>
      </w:r>
    </w:p>
  </w:footnote>
  <w:footnote w:type="continuationSeparator" w:id="0">
    <w:p w14:paraId="0AE7F33E" w14:textId="77777777" w:rsidR="00C71CCC" w:rsidRDefault="00C71C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D5F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AA4F8" wp14:editId="6077BE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5F"/>
    <w:rsid w:val="00006700"/>
    <w:rsid w:val="0002666C"/>
    <w:rsid w:val="00035BD5"/>
    <w:rsid w:val="00036450"/>
    <w:rsid w:val="00075617"/>
    <w:rsid w:val="00094499"/>
    <w:rsid w:val="000C45FF"/>
    <w:rsid w:val="000E3FD1"/>
    <w:rsid w:val="00112054"/>
    <w:rsid w:val="001317D8"/>
    <w:rsid w:val="001525E1"/>
    <w:rsid w:val="00162EEF"/>
    <w:rsid w:val="00180329"/>
    <w:rsid w:val="00182F35"/>
    <w:rsid w:val="0019001F"/>
    <w:rsid w:val="0019577A"/>
    <w:rsid w:val="001A267B"/>
    <w:rsid w:val="001A74A5"/>
    <w:rsid w:val="001B2ABD"/>
    <w:rsid w:val="001C57DE"/>
    <w:rsid w:val="001E0391"/>
    <w:rsid w:val="001E1759"/>
    <w:rsid w:val="001E665F"/>
    <w:rsid w:val="001F1ECC"/>
    <w:rsid w:val="00235B86"/>
    <w:rsid w:val="002400EB"/>
    <w:rsid w:val="00256CF7"/>
    <w:rsid w:val="00281FD5"/>
    <w:rsid w:val="002906E6"/>
    <w:rsid w:val="0030481B"/>
    <w:rsid w:val="003156FC"/>
    <w:rsid w:val="003254B5"/>
    <w:rsid w:val="0037121F"/>
    <w:rsid w:val="003910D8"/>
    <w:rsid w:val="003A6B7D"/>
    <w:rsid w:val="003B06CA"/>
    <w:rsid w:val="003D3722"/>
    <w:rsid w:val="004071FC"/>
    <w:rsid w:val="00445947"/>
    <w:rsid w:val="00456AD6"/>
    <w:rsid w:val="004813B3"/>
    <w:rsid w:val="00496591"/>
    <w:rsid w:val="004C63E4"/>
    <w:rsid w:val="004D3011"/>
    <w:rsid w:val="005262AC"/>
    <w:rsid w:val="005D1529"/>
    <w:rsid w:val="005E39D5"/>
    <w:rsid w:val="005F085E"/>
    <w:rsid w:val="00600670"/>
    <w:rsid w:val="0062123A"/>
    <w:rsid w:val="00631284"/>
    <w:rsid w:val="00632F4B"/>
    <w:rsid w:val="0063732A"/>
    <w:rsid w:val="00646E75"/>
    <w:rsid w:val="006771D0"/>
    <w:rsid w:val="00715FCB"/>
    <w:rsid w:val="00737501"/>
    <w:rsid w:val="00743101"/>
    <w:rsid w:val="00754910"/>
    <w:rsid w:val="00764C9F"/>
    <w:rsid w:val="007767B1"/>
    <w:rsid w:val="007775E1"/>
    <w:rsid w:val="007867A0"/>
    <w:rsid w:val="007927F5"/>
    <w:rsid w:val="00802CA0"/>
    <w:rsid w:val="00857A94"/>
    <w:rsid w:val="009260CD"/>
    <w:rsid w:val="00940A66"/>
    <w:rsid w:val="00952C25"/>
    <w:rsid w:val="009E26EE"/>
    <w:rsid w:val="009F07A0"/>
    <w:rsid w:val="00A0121A"/>
    <w:rsid w:val="00A2118D"/>
    <w:rsid w:val="00A33DC6"/>
    <w:rsid w:val="00AC326A"/>
    <w:rsid w:val="00AD0A50"/>
    <w:rsid w:val="00AD76E2"/>
    <w:rsid w:val="00B20152"/>
    <w:rsid w:val="00B359E4"/>
    <w:rsid w:val="00B57D98"/>
    <w:rsid w:val="00B70850"/>
    <w:rsid w:val="00B81A5A"/>
    <w:rsid w:val="00BC095B"/>
    <w:rsid w:val="00C066B6"/>
    <w:rsid w:val="00C37BA1"/>
    <w:rsid w:val="00C4674C"/>
    <w:rsid w:val="00C478E5"/>
    <w:rsid w:val="00C506CF"/>
    <w:rsid w:val="00C71CCC"/>
    <w:rsid w:val="00C72BED"/>
    <w:rsid w:val="00C9578B"/>
    <w:rsid w:val="00CA1AA3"/>
    <w:rsid w:val="00CB0055"/>
    <w:rsid w:val="00D2522B"/>
    <w:rsid w:val="00D422DE"/>
    <w:rsid w:val="00D5459D"/>
    <w:rsid w:val="00D65518"/>
    <w:rsid w:val="00DA1F4D"/>
    <w:rsid w:val="00DC16FF"/>
    <w:rsid w:val="00DD172A"/>
    <w:rsid w:val="00E05D5C"/>
    <w:rsid w:val="00E25A26"/>
    <w:rsid w:val="00E4381A"/>
    <w:rsid w:val="00E51EA0"/>
    <w:rsid w:val="00E55D74"/>
    <w:rsid w:val="00E6343A"/>
    <w:rsid w:val="00E924D2"/>
    <w:rsid w:val="00EB548B"/>
    <w:rsid w:val="00EE0A4F"/>
    <w:rsid w:val="00EE5AF3"/>
    <w:rsid w:val="00F15A1F"/>
    <w:rsid w:val="00F60274"/>
    <w:rsid w:val="00F77FB9"/>
    <w:rsid w:val="00FB068F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799F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02666C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Y\AppData\Local\Microsoft\Office\16.0\DTS\en-US%7b88556AF2-FDEE-4B1F-85E9-D8E880273988%7d\%7b729A2ECE-0152-4ACC-BD30-0F175767EDD7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0C09B9590B447BB848931A6DB2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2ADAB-E1B3-43B4-9F7C-850429CA64AF}"/>
      </w:docPartPr>
      <w:docPartBody>
        <w:p w:rsidR="00A867F1" w:rsidRDefault="00000000">
          <w:pPr>
            <w:pStyle w:val="4F0C09B9590B447BB848931A6DB21E12"/>
          </w:pPr>
          <w:r w:rsidRPr="004D3011">
            <w:t>PHONE:</w:t>
          </w:r>
        </w:p>
      </w:docPartBody>
    </w:docPart>
    <w:docPart>
      <w:docPartPr>
        <w:name w:val="A56D356668C948D6BCC03CAE64C2D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32F31-1CA0-4263-B790-2F3313436A7F}"/>
      </w:docPartPr>
      <w:docPartBody>
        <w:p w:rsidR="00A867F1" w:rsidRDefault="00000000">
          <w:pPr>
            <w:pStyle w:val="A56D356668C948D6BCC03CAE64C2D2C9"/>
          </w:pPr>
          <w:r w:rsidRPr="004D3011">
            <w:t>EMAIL:</w:t>
          </w:r>
        </w:p>
      </w:docPartBody>
    </w:docPart>
    <w:docPart>
      <w:docPartPr>
        <w:name w:val="0332BB5A78B44DADA1FB04F339D7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D858A-EE8D-46CB-9D03-6538BE18010B}"/>
      </w:docPartPr>
      <w:docPartBody>
        <w:p w:rsidR="00807150" w:rsidRDefault="001B29D4" w:rsidP="001B29D4">
          <w:pPr>
            <w:pStyle w:val="0332BB5A78B44DADA1FB04F339D77AC2"/>
          </w:pPr>
          <w:r w:rsidRPr="00036450">
            <w:t>EDUCATION</w:t>
          </w:r>
        </w:p>
      </w:docPartBody>
    </w:docPart>
    <w:docPart>
      <w:docPartPr>
        <w:name w:val="708CC989CBB441D69DE8B33D5B6F5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24F1-B64D-49E9-B3DB-9C573FFAFD5B}"/>
      </w:docPartPr>
      <w:docPartBody>
        <w:p w:rsidR="00807150" w:rsidRDefault="001B29D4" w:rsidP="001B29D4">
          <w:pPr>
            <w:pStyle w:val="708CC989CBB441D69DE8B33D5B6F52B9"/>
          </w:pPr>
          <w:r w:rsidRPr="00D5459D">
            <w:t>Profile</w:t>
          </w:r>
        </w:p>
      </w:docPartBody>
    </w:docPart>
    <w:docPart>
      <w:docPartPr>
        <w:name w:val="A27DEFF1374646F2895AB6AA02EA2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89C2-9785-41A1-BFD1-76BA030E7C27}"/>
      </w:docPartPr>
      <w:docPartBody>
        <w:p w:rsidR="00000000" w:rsidRDefault="009F7956" w:rsidP="009F7956">
          <w:pPr>
            <w:pStyle w:val="A27DEFF1374646F2895AB6AA02EA236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A7"/>
    <w:rsid w:val="000C6043"/>
    <w:rsid w:val="00137D5D"/>
    <w:rsid w:val="001B29D4"/>
    <w:rsid w:val="0026217F"/>
    <w:rsid w:val="004808A7"/>
    <w:rsid w:val="007458CD"/>
    <w:rsid w:val="00807150"/>
    <w:rsid w:val="009F7956"/>
    <w:rsid w:val="00A522C6"/>
    <w:rsid w:val="00A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F795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DEFF1374646F2895AB6AA02EA2368">
    <w:name w:val="A27DEFF1374646F2895AB6AA02EA2368"/>
    <w:rsid w:val="009F7956"/>
  </w:style>
  <w:style w:type="paragraph" w:customStyle="1" w:styleId="0332BB5A78B44DADA1FB04F339D77AC2">
    <w:name w:val="0332BB5A78B44DADA1FB04F339D77AC2"/>
    <w:rsid w:val="001B29D4"/>
  </w:style>
  <w:style w:type="paragraph" w:customStyle="1" w:styleId="4F0C09B9590B447BB848931A6DB21E12">
    <w:name w:val="4F0C09B9590B447BB848931A6DB21E12"/>
  </w:style>
  <w:style w:type="paragraph" w:customStyle="1" w:styleId="A56D356668C948D6BCC03CAE64C2D2C9">
    <w:name w:val="A56D356668C948D6BCC03CAE64C2D2C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95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3234B6ADF4E47E9A0EBF80EFAD9AB99">
    <w:name w:val="A3234B6ADF4E47E9A0EBF80EFAD9AB99"/>
  </w:style>
  <w:style w:type="paragraph" w:customStyle="1" w:styleId="708CC989CBB441D69DE8B33D5B6F52B9">
    <w:name w:val="708CC989CBB441D69DE8B33D5B6F52B9"/>
    <w:rsid w:val="001B2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B483-747C-4B7F-AB32-8FF1133F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{729A2ECE-0152-4ACC-BD30-0F175767EDD7}tf00546271_win32</Template>
  <TotalTime>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2022-07-12T08:12:00Z</dcterms:created>
  <dcterms:modified xsi:type="dcterms:W3CDTF">2023-04-12T16:27:00Z</dcterms:modified>
</cp:coreProperties>
</file>